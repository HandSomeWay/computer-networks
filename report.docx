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8992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38ECADA1" wp14:editId="6ACDB9D9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AD6F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15FBB28" wp14:editId="009BDB28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5DDB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6E86EEE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DF4682B" w14:textId="4C47882F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1851026912" w:edGrp="everyone"/>
      <w:r w:rsidR="00C53304">
        <w:rPr>
          <w:rFonts w:ascii="Times New Roman" w:eastAsia="仿宋" w:hAnsi="Times New Roman" w:hint="eastAsia"/>
          <w:b/>
          <w:sz w:val="28"/>
          <w:szCs w:val="28"/>
          <w:u w:val="single"/>
        </w:rPr>
        <w:t>九</w:t>
      </w:r>
      <w:permEnd w:id="1851026912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653941229" w:edGrp="everyone"/>
      <w:r w:rsidR="00C53304" w:rsidRPr="00C53304">
        <w:rPr>
          <w:rFonts w:ascii="Times New Roman" w:eastAsia="仿宋" w:hAnsi="Times New Roman" w:hint="eastAsia"/>
          <w:b/>
          <w:sz w:val="28"/>
          <w:szCs w:val="28"/>
          <w:u w:val="single"/>
        </w:rPr>
        <w:t>代理服务器软件</w:t>
      </w:r>
      <w:permEnd w:id="653941229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644D0CF1" w14:textId="6F4046B1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软件工程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20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permStart w:id="127041114" w:edGrp="everyone"/>
      <w:r w:rsidR="002858F3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permEnd w:id="127041114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7AF652C9" w14:textId="4EB0D286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493627948" w:edGrp="everyone"/>
      <w:r w:rsidR="00C53304">
        <w:rPr>
          <w:rFonts w:ascii="Times New Roman" w:eastAsia="仿宋" w:hAnsi="Times New Roman" w:hint="eastAsia"/>
          <w:b/>
          <w:sz w:val="28"/>
          <w:szCs w:val="28"/>
          <w:u w:val="single"/>
        </w:rPr>
        <w:t>黄尚炜</w:t>
      </w:r>
      <w:permEnd w:id="493627948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6D2F609" w14:textId="43FF665C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855138798" w:edGrp="everyone"/>
      <w:r w:rsidR="00C53304">
        <w:rPr>
          <w:rFonts w:ascii="Times New Roman" w:eastAsia="仿宋" w:hAnsi="Times New Roman"/>
          <w:b/>
          <w:sz w:val="28"/>
          <w:szCs w:val="28"/>
          <w:u w:val="single"/>
        </w:rPr>
        <w:t>25120192202161</w:t>
      </w:r>
      <w:permEnd w:id="855138798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76358B69" w14:textId="50D43BC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839144003" w:edGrp="everyone"/>
      <w:r w:rsidR="00C53304">
        <w:rPr>
          <w:rFonts w:ascii="Times New Roman" w:eastAsia="仿宋" w:hAnsi="Times New Roman"/>
          <w:b/>
          <w:sz w:val="28"/>
          <w:szCs w:val="28"/>
          <w:u w:val="single"/>
        </w:rPr>
        <w:t>12</w:t>
      </w:r>
      <w:permEnd w:id="1839144003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92820088" w:edGrp="everyone"/>
      <w:r w:rsidR="00C53304">
        <w:rPr>
          <w:rFonts w:ascii="Times New Roman" w:eastAsia="仿宋" w:hAnsi="Times New Roman"/>
          <w:b/>
          <w:sz w:val="28"/>
          <w:szCs w:val="28"/>
          <w:u w:val="single"/>
        </w:rPr>
        <w:t>26</w:t>
      </w:r>
      <w:permEnd w:id="992820088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7F323AAB" w14:textId="383C020F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C05D05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年</w:t>
      </w:r>
      <w:permStart w:id="1231249676" w:edGrp="everyone"/>
      <w:r w:rsidR="00C53304">
        <w:rPr>
          <w:b/>
          <w:sz w:val="28"/>
          <w:szCs w:val="28"/>
        </w:rPr>
        <w:t>12</w:t>
      </w:r>
      <w:permEnd w:id="1231249676"/>
      <w:r>
        <w:rPr>
          <w:rFonts w:hint="eastAsia"/>
          <w:b/>
          <w:sz w:val="28"/>
          <w:szCs w:val="28"/>
        </w:rPr>
        <w:t>月</w:t>
      </w:r>
      <w:permStart w:id="303242765" w:edGrp="everyone"/>
      <w:r w:rsidR="00C53304">
        <w:rPr>
          <w:b/>
          <w:sz w:val="28"/>
          <w:szCs w:val="28"/>
        </w:rPr>
        <w:t>21</w:t>
      </w:r>
      <w:permEnd w:id="303242765"/>
      <w:r>
        <w:rPr>
          <w:rFonts w:hint="eastAsia"/>
          <w:b/>
          <w:sz w:val="28"/>
          <w:szCs w:val="28"/>
        </w:rPr>
        <w:t>日</w:t>
      </w:r>
    </w:p>
    <w:p w14:paraId="4501B851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08E18D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65C1CE2A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70F097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76EBA6EC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496F9383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587AD21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7ADAC3D3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5975F14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2FD5DD36" w14:textId="77777777" w:rsidR="00C53304" w:rsidRDefault="00C53304" w:rsidP="00C53304">
      <w:pPr>
        <w:pStyle w:val="a0"/>
        <w:spacing w:before="120" w:after="120"/>
        <w:ind w:firstLine="480"/>
        <w:rPr>
          <w:rFonts w:hint="eastAsia"/>
        </w:rPr>
      </w:pPr>
      <w:permStart w:id="757009726" w:edGrp="everyone"/>
      <w:r>
        <w:rPr>
          <w:rFonts w:hint="eastAsia"/>
        </w:rPr>
        <w:t>通过完成实验，掌握基于</w:t>
      </w:r>
      <w:r>
        <w:rPr>
          <w:rFonts w:hint="eastAsia"/>
        </w:rPr>
        <w:t xml:space="preserve"> RFC </w:t>
      </w:r>
      <w:r>
        <w:rPr>
          <w:rFonts w:hint="eastAsia"/>
        </w:rPr>
        <w:t>应用层协议规约文档传输的原理，实现符合</w:t>
      </w:r>
    </w:p>
    <w:p w14:paraId="0B274BA0" w14:textId="3A944000" w:rsidR="00361252" w:rsidRPr="00D328C3" w:rsidRDefault="00C53304" w:rsidP="00C53304">
      <w:pPr>
        <w:pStyle w:val="a0"/>
        <w:spacing w:before="120" w:after="120"/>
        <w:ind w:firstLine="480"/>
      </w:pPr>
      <w:r>
        <w:rPr>
          <w:rFonts w:hint="eastAsia"/>
        </w:rPr>
        <w:t>接口且能和已有知名软件协同运作的软件。</w:t>
      </w:r>
    </w:p>
    <w:permEnd w:id="757009726"/>
    <w:p w14:paraId="7D8CE5E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1B756959" w14:textId="699E93B4" w:rsidR="00AD5174" w:rsidRDefault="00AD5174" w:rsidP="00361252">
      <w:pPr>
        <w:pStyle w:val="a0"/>
        <w:spacing w:before="120" w:after="120"/>
        <w:ind w:firstLine="480"/>
      </w:pPr>
      <w:permStart w:id="454320958" w:edGrp="everyone"/>
      <w:r>
        <w:t>-</w:t>
      </w:r>
      <w:r>
        <w:rPr>
          <w:rFonts w:hint="eastAsia"/>
        </w:rPr>
        <w:t>Ubuntu</w:t>
      </w:r>
      <w:r>
        <w:t xml:space="preserve"> </w:t>
      </w:r>
    </w:p>
    <w:p w14:paraId="03C9A55A" w14:textId="039553B6" w:rsidR="00AD5174" w:rsidRDefault="00AD5174" w:rsidP="00361252">
      <w:pPr>
        <w:pStyle w:val="a0"/>
        <w:spacing w:before="120" w:after="120"/>
        <w:ind w:firstLine="480"/>
      </w:pPr>
      <w:r>
        <w:t>-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 xml:space="preserve"> </w:t>
      </w:r>
    </w:p>
    <w:permEnd w:id="454320958"/>
    <w:p w14:paraId="269333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13366DC3" w14:textId="138F029D" w:rsidR="00AD5174" w:rsidRDefault="00AD5174" w:rsidP="00AD5174">
      <w:pPr>
        <w:pStyle w:val="a0"/>
        <w:numPr>
          <w:ilvl w:val="0"/>
          <w:numId w:val="3"/>
        </w:numPr>
        <w:spacing w:before="120" w:after="120"/>
        <w:ind w:firstLineChars="0"/>
      </w:pPr>
      <w:permStart w:id="1916482395" w:edGrp="everyone"/>
      <w:r>
        <w:rPr>
          <w:rFonts w:hint="eastAsia"/>
        </w:rPr>
        <w:t>编译源代码</w:t>
      </w:r>
    </w:p>
    <w:p w14:paraId="706403B8" w14:textId="54B5250E" w:rsidR="00AD5174" w:rsidRDefault="00AD5174" w:rsidP="00AD5174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5B6F17" wp14:editId="70683A0E">
            <wp:extent cx="3600000" cy="257916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96B" w14:textId="452A15DA" w:rsidR="00AD5174" w:rsidRDefault="00AD5174" w:rsidP="00AD5174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ip</w:t>
      </w:r>
      <w:proofErr w:type="spellEnd"/>
    </w:p>
    <w:p w14:paraId="6076E67A" w14:textId="32E8784E" w:rsidR="00AD5174" w:rsidRDefault="00AD5174" w:rsidP="00AD5174">
      <w:pPr>
        <w:pStyle w:val="a0"/>
        <w:spacing w:before="120" w:after="120"/>
        <w:ind w:left="840" w:firstLineChars="0" w:firstLine="0"/>
        <w:rPr>
          <w:rFonts w:hint="eastAsia"/>
        </w:rPr>
      </w:pPr>
      <w:r>
        <w:fldChar w:fldCharType="begin"/>
      </w:r>
      <w:r>
        <w:instrText xml:space="preserve"> INCLUDEPICTURE "C:\\Users\\HandSomeW\\Documents\\Tencent Files\\1278863264\\Image\\C2C\\O_BNZY4LT{2{2WXBKG{G@GG.png" \* MERGEFORMATINET </w:instrText>
      </w:r>
      <w:r>
        <w:fldChar w:fldCharType="separate"/>
      </w:r>
      <w:r w:rsidR="00E36957">
        <w:pict w14:anchorId="4C42A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3.45pt;height:32.55pt">
            <v:imagedata r:id="rId10" r:href="rId11"/>
          </v:shape>
        </w:pict>
      </w:r>
      <w:r>
        <w:fldChar w:fldCharType="end"/>
      </w:r>
    </w:p>
    <w:p w14:paraId="41805BED" w14:textId="31352033" w:rsidR="00AD5174" w:rsidRDefault="00AD5174" w:rsidP="00AD5174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设置浏览器</w:t>
      </w:r>
    </w:p>
    <w:p w14:paraId="5E2104BD" w14:textId="4343114A" w:rsidR="00AD5174" w:rsidRDefault="00AD5174" w:rsidP="00AD5174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FB2E6D" wp14:editId="2B7125B8">
            <wp:extent cx="3600000" cy="349041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A2F" w14:textId="4BEC8EC8" w:rsidR="00AD5174" w:rsidRDefault="00AD5174" w:rsidP="00AD5174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运行代码后访问</w:t>
      </w:r>
      <w:hyperlink r:id="rId13" w:history="1">
        <w:r w:rsidRPr="00F05459">
          <w:rPr>
            <w:rStyle w:val="ad"/>
          </w:rPr>
          <w:t>www.google.com</w:t>
        </w:r>
      </w:hyperlink>
      <w:r>
        <w:rPr>
          <w:rFonts w:hint="eastAsia"/>
        </w:rPr>
        <w:t>，监听获得结果如下</w:t>
      </w:r>
      <w:r>
        <w:rPr>
          <w:rFonts w:hint="eastAsia"/>
        </w:rPr>
        <w:t>:</w:t>
      </w:r>
    </w:p>
    <w:p w14:paraId="55ABAF40" w14:textId="77777777" w:rsidR="00E36957" w:rsidRDefault="00E36957" w:rsidP="00AD5174">
      <w:pPr>
        <w:pStyle w:val="a0"/>
        <w:spacing w:before="120" w:after="120"/>
        <w:ind w:left="840" w:firstLineChars="0" w:firstLine="0"/>
      </w:pPr>
      <w:r>
        <w:fldChar w:fldCharType="begin"/>
      </w:r>
      <w:r>
        <w:instrText xml:space="preserve"> INCLUDEPICTURE "C:\\Users\\HandSomeW\\Documents\\Tencent Files\\1278863264\\Image\\C2C\\LVQF$@2)RKRDHY8H3~14LSE.jpg" \* MERGEFORMATINET </w:instrText>
      </w:r>
      <w:r>
        <w:fldChar w:fldCharType="separate"/>
      </w:r>
      <w:r>
        <w:pict w14:anchorId="09EBA480">
          <v:shape id="_x0000_i1031" type="#_x0000_t75" alt="" style="width:283.45pt;height:260.55pt">
            <v:imagedata r:id="rId14" r:href="rId15"/>
          </v:shape>
        </w:pict>
      </w:r>
      <w:r>
        <w:fldChar w:fldCharType="end"/>
      </w:r>
    </w:p>
    <w:p w14:paraId="4D2E5BE8" w14:textId="366F20DD" w:rsidR="00AD5174" w:rsidRDefault="00AD5174" w:rsidP="00AD5174">
      <w:pPr>
        <w:pStyle w:val="a0"/>
        <w:spacing w:before="120" w:after="120"/>
        <w:ind w:left="840" w:firstLineChars="0" w:firstLine="0"/>
      </w:pPr>
    </w:p>
    <w:p w14:paraId="604C865D" w14:textId="77777777" w:rsidR="00E36957" w:rsidRDefault="00E36957" w:rsidP="00AD5174">
      <w:pPr>
        <w:pStyle w:val="a0"/>
        <w:spacing w:before="120" w:after="120"/>
        <w:ind w:left="840" w:firstLineChars="0" w:firstLine="0"/>
        <w:rPr>
          <w:rFonts w:hint="eastAsia"/>
        </w:rPr>
      </w:pPr>
    </w:p>
    <w:permEnd w:id="1916482395"/>
    <w:p w14:paraId="442EF879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lastRenderedPageBreak/>
        <w:t>实验代码</w:t>
      </w:r>
    </w:p>
    <w:p w14:paraId="58FF252E" w14:textId="06F9DBE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665628917" w:edGrp="everyone"/>
      <w:r w:rsidR="00AF3F2A">
        <w:fldChar w:fldCharType="begin"/>
      </w:r>
      <w:r w:rsidR="00AF3F2A">
        <w:instrText xml:space="preserve"> HYPERLINK "https://gitee.com/HandSomeWay/ER7-computer-networks" </w:instrText>
      </w:r>
      <w:r w:rsidR="00AF3F2A">
        <w:fldChar w:fldCharType="separate"/>
      </w:r>
      <w:r w:rsidR="00AF3F2A">
        <w:rPr>
          <w:rStyle w:val="ad"/>
        </w:rPr>
        <w:t>ER7-computer-networks: ER7 (gitee.com)</w:t>
      </w:r>
      <w:r w:rsidR="00AF3F2A">
        <w:fldChar w:fldCharType="end"/>
      </w:r>
      <w:r w:rsidR="00E36957" w:rsidRPr="000A6C1A">
        <w:t xml:space="preserve"> </w:t>
      </w:r>
      <w:permEnd w:id="1665628917"/>
    </w:p>
    <w:p w14:paraId="4F422CC7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55687EAD" w14:textId="106FA9D3" w:rsidR="00E36957" w:rsidRPr="00D328C3" w:rsidRDefault="00E36957" w:rsidP="00E36957">
      <w:pPr>
        <w:pStyle w:val="a0"/>
        <w:spacing w:before="120" w:after="120"/>
        <w:ind w:firstLine="480"/>
      </w:pPr>
      <w:permStart w:id="1224831695" w:edGrp="everyone"/>
      <w:r>
        <w:rPr>
          <w:rFonts w:hint="eastAsia"/>
        </w:rPr>
        <w:t>通过完成实验，</w:t>
      </w:r>
      <w:r>
        <w:rPr>
          <w:rFonts w:hint="eastAsia"/>
        </w:rPr>
        <w:t>通过阅读代码，提升了代码阅读能力，</w:t>
      </w:r>
      <w:r>
        <w:rPr>
          <w:rFonts w:hint="eastAsia"/>
        </w:rPr>
        <w:t>掌握基于</w:t>
      </w:r>
      <w:r>
        <w:rPr>
          <w:rFonts w:hint="eastAsia"/>
        </w:rPr>
        <w:t xml:space="preserve"> RFC </w:t>
      </w:r>
      <w:r>
        <w:rPr>
          <w:rFonts w:hint="eastAsia"/>
        </w:rPr>
        <w:t>应用层协议规约文档传输的原理。</w:t>
      </w:r>
    </w:p>
    <w:permEnd w:id="1224831695"/>
    <w:p w14:paraId="38BCAAAE" w14:textId="26D2C91D" w:rsidR="00361252" w:rsidRDefault="00361252" w:rsidP="00361252">
      <w:pPr>
        <w:pStyle w:val="a0"/>
        <w:spacing w:before="120" w:after="120"/>
        <w:ind w:firstLine="480"/>
      </w:pPr>
    </w:p>
    <w:sectPr w:rsidR="00361252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3CAF" w14:textId="77777777" w:rsidR="00734E90" w:rsidRDefault="00734E90">
      <w:r>
        <w:separator/>
      </w:r>
    </w:p>
  </w:endnote>
  <w:endnote w:type="continuationSeparator" w:id="0">
    <w:p w14:paraId="7416622B" w14:textId="77777777" w:rsidR="00734E90" w:rsidRDefault="0073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20208030705050203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32B5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EF18" w14:textId="77777777" w:rsidR="00734E90" w:rsidRDefault="00734E90">
      <w:r>
        <w:separator/>
      </w:r>
    </w:p>
  </w:footnote>
  <w:footnote w:type="continuationSeparator" w:id="0">
    <w:p w14:paraId="67369B2B" w14:textId="77777777" w:rsidR="00734E90" w:rsidRDefault="00734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7127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E7601"/>
    <w:multiLevelType w:val="hybridMultilevel"/>
    <w:tmpl w:val="3814CFBE"/>
    <w:lvl w:ilvl="0" w:tplc="23780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71693697">
    <w:abstractNumId w:val="2"/>
  </w:num>
  <w:num w:numId="2" w16cid:durableId="978537959">
    <w:abstractNumId w:val="0"/>
  </w:num>
  <w:num w:numId="3" w16cid:durableId="80932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attachedTemplate r:id="rId1"/>
  <w:documentProtection w:edit="readOnly" w:enforcement="1" w:cryptProviderType="rsaAES" w:cryptAlgorithmClass="hash" w:cryptAlgorithmType="typeAny" w:cryptAlgorithmSid="14" w:cryptSpinCount="100000" w:hash="ifjNAiv6ugspQGhE11PtkaYCwFaW+Wc5Lw22Ee4mOU9jXL8V0+zZ1bxdUKZMYNb+IVChRSddPu3Ald6lHfq2Ww==" w:salt="TpCTpQw56IxHOpBDlhJS9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04"/>
    <w:rsid w:val="000A6C1A"/>
    <w:rsid w:val="001B30D0"/>
    <w:rsid w:val="001B6A37"/>
    <w:rsid w:val="00205414"/>
    <w:rsid w:val="002858F3"/>
    <w:rsid w:val="002A021F"/>
    <w:rsid w:val="002A1393"/>
    <w:rsid w:val="002C3255"/>
    <w:rsid w:val="003150B4"/>
    <w:rsid w:val="00361252"/>
    <w:rsid w:val="0046778F"/>
    <w:rsid w:val="004A1066"/>
    <w:rsid w:val="004F3C30"/>
    <w:rsid w:val="00500BCA"/>
    <w:rsid w:val="0058242F"/>
    <w:rsid w:val="006655AA"/>
    <w:rsid w:val="006825CB"/>
    <w:rsid w:val="006D2A23"/>
    <w:rsid w:val="006E7238"/>
    <w:rsid w:val="00734E90"/>
    <w:rsid w:val="008063D1"/>
    <w:rsid w:val="008710F5"/>
    <w:rsid w:val="009C2027"/>
    <w:rsid w:val="00A7084B"/>
    <w:rsid w:val="00AD5174"/>
    <w:rsid w:val="00AF3F2A"/>
    <w:rsid w:val="00B02959"/>
    <w:rsid w:val="00B04A40"/>
    <w:rsid w:val="00B24809"/>
    <w:rsid w:val="00B50C86"/>
    <w:rsid w:val="00C05D05"/>
    <w:rsid w:val="00C53304"/>
    <w:rsid w:val="00CA5425"/>
    <w:rsid w:val="00E36957"/>
    <w:rsid w:val="00E5064E"/>
    <w:rsid w:val="00E67485"/>
    <w:rsid w:val="00E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1552D"/>
  <w15:chartTrackingRefBased/>
  <w15:docId w15:val="{284BCCA2-9861-43BD-982E-A4D3B433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1278863264/Image/C2C/O_BNZY4LT%7b2%7b2WXBKG%7bG@GG.png" TargetMode="External"/><Relationship Id="rId5" Type="http://schemas.openxmlformats.org/officeDocument/2006/relationships/footnotes" Target="footnotes.xml"/><Relationship Id="rId15" Type="http://schemas.openxmlformats.org/officeDocument/2006/relationships/image" Target="../Documents/Tencent%20Files/1278863264/Image/C2C/LVQF$@2)RKRDHY8H3~14LSE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dSomeW\Documents\Tencent%20Files\1278863264\FileRecv\CNI-HW-&#23454;&#39564;&#25253;&#21578;&#26684;&#24335;&#65288;2022010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CNI-HW-实验报告格式（20220108更新）.dotx</Template>
  <TotalTime>126</TotalTime>
  <Pages>5</Pages>
  <Words>140</Words>
  <Characters>799</Characters>
  <Application>Microsoft Office Word</Application>
  <DocSecurity>8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HandSomeW</dc:creator>
  <cp:keywords/>
  <dc:description/>
  <cp:lastModifiedBy>黄 尚炜</cp:lastModifiedBy>
  <cp:revision>1</cp:revision>
  <cp:lastPrinted>2022-12-26T13:56:00Z</cp:lastPrinted>
  <dcterms:created xsi:type="dcterms:W3CDTF">2022-12-26T12:23:00Z</dcterms:created>
  <dcterms:modified xsi:type="dcterms:W3CDTF">2022-12-26T14:29:00Z</dcterms:modified>
</cp:coreProperties>
</file>